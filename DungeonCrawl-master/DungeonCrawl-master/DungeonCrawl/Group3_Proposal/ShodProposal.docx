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5B304E19" w:rsidR="00DA24E5" w:rsidRDefault="00ED7CF5">
      <w:pPr>
        <w:pStyle w:val="Title"/>
      </w:pPr>
      <w:bookmarkStart w:id="0" w:name="_GoBack"/>
      <w:bookmarkEnd w:id="0"/>
      <w:r>
        <w:t>[</w:t>
      </w:r>
      <w:r w:rsidR="00615419" w:rsidRPr="00615419">
        <w:t>Dungeon</w:t>
      </w:r>
      <w:r w:rsidR="00615419">
        <w:t xml:space="preserve"> </w:t>
      </w:r>
      <w:r w:rsidR="00615419" w:rsidRPr="00615419">
        <w:t>Crawl</w:t>
      </w:r>
      <w:r>
        <w:t>]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19-08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5AC94B39" w:rsidR="00DA24E5" w:rsidRDefault="00615419">
          <w:pPr>
            <w:pStyle w:val="Subtitle"/>
          </w:pPr>
          <w:r>
            <w:t>August 25, 2019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7EFBFAA8" w:rsidR="00DA24E5" w:rsidRDefault="00624286">
      <w:r>
        <w:t>[</w:t>
      </w:r>
      <w:r w:rsidR="00615419" w:rsidRPr="00615419">
        <w:t>A dungeon crawl is a type of scenario in fantasy role-playing games in which heroes navigate a labyrinthine environment (a "dungeon"), battling various monsters, avoiding traps, solving puzzles, and looting any treasure they may find.</w:t>
      </w:r>
      <w:r>
        <w:t>]</w:t>
      </w:r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D33B9FD" w14:textId="58252651" w:rsidR="00DA24E5" w:rsidRDefault="00624286">
      <w:r>
        <w:t>[</w:t>
      </w:r>
      <w:r w:rsidR="00615419">
        <w:t>Brad and Shod</w:t>
      </w:r>
      <w:r>
        <w:t>]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275325F6" w:rsidR="00DA24E5" w:rsidRDefault="00624286">
      <w:pPr>
        <w:pStyle w:val="NoSpacing"/>
      </w:pPr>
      <w:r>
        <w:t>[Console]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5C441113" w:rsidR="00DA24E5" w:rsidRDefault="00624286">
      <w:r>
        <w:t>[What do you imagine you will need to turn in with this project. Example: flow-chart, Data Modal…</w:t>
      </w:r>
      <w:r w:rsidR="00B42B09">
        <w:t>etc.</w:t>
      </w:r>
      <w:r>
        <w:t>]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27BC815B" w:rsidR="00DA24E5" w:rsidRDefault="00624286">
      <w:r>
        <w:t>[</w:t>
      </w:r>
      <w:r w:rsidR="00615419">
        <w:t>MS SQL</w:t>
      </w:r>
      <w:r>
        <w:t>]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2D69552D" w14:textId="0B629188" w:rsidR="00DA24E5" w:rsidRDefault="00B42B09">
      <w:r>
        <w:t>[</w:t>
      </w:r>
      <w:r w:rsidR="00615419">
        <w:t xml:space="preserve">From this project </w:t>
      </w:r>
      <w:r>
        <w:t xml:space="preserve">hope to learn </w:t>
      </w:r>
      <w:r w:rsidR="00615419">
        <w:t>work with console graphics</w:t>
      </w:r>
      <w:r>
        <w:t>]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DEC7" w14:textId="77777777" w:rsidR="00607141" w:rsidRDefault="00607141">
      <w:pPr>
        <w:spacing w:after="0" w:line="240" w:lineRule="auto"/>
      </w:pPr>
      <w:r>
        <w:separator/>
      </w:r>
    </w:p>
  </w:endnote>
  <w:endnote w:type="continuationSeparator" w:id="0">
    <w:p w14:paraId="5CF22D3E" w14:textId="77777777" w:rsidR="00607141" w:rsidRDefault="0060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AB65C" w14:textId="77777777" w:rsidR="00607141" w:rsidRDefault="00607141">
      <w:pPr>
        <w:spacing w:after="0" w:line="240" w:lineRule="auto"/>
      </w:pPr>
      <w:r>
        <w:separator/>
      </w:r>
    </w:p>
  </w:footnote>
  <w:footnote w:type="continuationSeparator" w:id="0">
    <w:p w14:paraId="7D659EC5" w14:textId="77777777" w:rsidR="00607141" w:rsidRDefault="0060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607141"/>
    <w:rsid w:val="00615419"/>
    <w:rsid w:val="00624286"/>
    <w:rsid w:val="00B42B09"/>
    <w:rsid w:val="00DA24E5"/>
    <w:rsid w:val="00E07ABD"/>
    <w:rsid w:val="00E9181A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DC5442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BD137D"/>
    <w:rsid w:val="00D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0F775-9A22-4E58-AA7A-E3501DE2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Bradley Legge</cp:lastModifiedBy>
  <cp:revision>2</cp:revision>
  <dcterms:created xsi:type="dcterms:W3CDTF">2019-08-26T01:57:00Z</dcterms:created>
  <dcterms:modified xsi:type="dcterms:W3CDTF">2019-08-26T01:57:00Z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